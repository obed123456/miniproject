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C35F72" w:rsidRPr="0006679C">
        <w:trPr>
          <w:trHeight w:val="1008"/>
          <w:jc w:val="right"/>
        </w:trPr>
        <w:tc>
          <w:tcPr>
            <w:tcW w:w="965" w:type="dxa"/>
          </w:tcPr>
          <w:p w:rsidR="00C35F72" w:rsidRPr="0006679C" w:rsidRDefault="00C35F72">
            <w:pPr>
              <w:pStyle w:val="Ingetavstnd"/>
              <w:rPr>
                <w:noProof/>
                <w:lang w:val="sv-SE"/>
              </w:rPr>
            </w:pPr>
          </w:p>
        </w:tc>
        <w:tc>
          <w:tcPr>
            <w:tcW w:w="158" w:type="dxa"/>
            <w:vAlign w:val="center"/>
          </w:tcPr>
          <w:p w:rsidR="00C35F72" w:rsidRPr="0006679C" w:rsidRDefault="00C35F72">
            <w:pPr>
              <w:rPr>
                <w:noProof/>
                <w:lang w:val="sv-SE"/>
              </w:rPr>
            </w:pPr>
          </w:p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Rubriktabell för checklista inför affärsresa."/>
            </w:tblPr>
            <w:tblGrid>
              <w:gridCol w:w="8957"/>
            </w:tblGrid>
            <w:tr w:rsidR="00C35F72" w:rsidRPr="0006679C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C35F72" w:rsidRPr="0006679C" w:rsidRDefault="00C35F72">
                  <w:pPr>
                    <w:pStyle w:val="Ingetavstnd"/>
                    <w:rPr>
                      <w:noProof/>
                      <w:lang w:val="sv-SE"/>
                    </w:rPr>
                  </w:pPr>
                </w:p>
              </w:tc>
            </w:tr>
            <w:tr w:rsidR="00C35F72" w:rsidRPr="0006679C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C35F72" w:rsidRPr="0006679C" w:rsidRDefault="00AD60F3" w:rsidP="007A14E1">
                  <w:pPr>
                    <w:pStyle w:val="Rubrik"/>
                    <w:spacing w:before="80"/>
                    <w:ind w:left="142"/>
                    <w:rPr>
                      <w:noProof/>
                      <w:spacing w:val="-4"/>
                      <w:lang w:val="sv-SE"/>
                    </w:rPr>
                  </w:pPr>
                  <w:r w:rsidRPr="0006679C">
                    <w:rPr>
                      <w:rFonts w:ascii="Franklin Gothic Medium" w:hAnsi="Franklin Gothic Medium"/>
                      <w:noProof/>
                      <w:color w:val="3891A7"/>
                      <w:spacing w:val="-4"/>
                      <w:lang w:val="sv-SE"/>
                    </w:rPr>
                    <w:t xml:space="preserve">Checklista </w:t>
                  </w:r>
                  <w:r w:rsidR="00736A08">
                    <w:rPr>
                      <w:rFonts w:ascii="Franklin Gothic Medium" w:hAnsi="Franklin Gothic Medium"/>
                      <w:noProof/>
                      <w:color w:val="3891A7"/>
                      <w:spacing w:val="-4"/>
                      <w:lang w:val="sv-SE"/>
                    </w:rPr>
                    <w:t>För MiniProjekt</w:t>
                  </w:r>
                </w:p>
              </w:tc>
            </w:tr>
            <w:tr w:rsidR="00C35F72" w:rsidRPr="0006679C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C35F72" w:rsidRPr="0006679C" w:rsidRDefault="00C35F72">
                  <w:pPr>
                    <w:pStyle w:val="Ingetavstnd"/>
                    <w:rPr>
                      <w:noProof/>
                      <w:lang w:val="sv-SE"/>
                    </w:rPr>
                  </w:pPr>
                </w:p>
              </w:tc>
            </w:tr>
          </w:tbl>
          <w:p w:rsidR="00C35F72" w:rsidRPr="0006679C" w:rsidRDefault="00C35F72">
            <w:pPr>
              <w:rPr>
                <w:noProof/>
                <w:lang w:val="sv-SE"/>
              </w:rPr>
            </w:pPr>
          </w:p>
        </w:tc>
      </w:tr>
    </w:tbl>
    <w:p w:rsidR="00C35F72" w:rsidRPr="0006679C" w:rsidRDefault="00736A08" w:rsidP="00AD60F3">
      <w:pPr>
        <w:pStyle w:val="Rubrik1"/>
        <w:spacing w:before="360"/>
        <w:ind w:left="357" w:hanging="357"/>
        <w:jc w:val="both"/>
        <w:rPr>
          <w:noProof/>
          <w:lang w:val="sv-SE"/>
        </w:rPr>
      </w:pPr>
      <w:r>
        <w:rPr>
          <w:rFonts w:ascii="Franklin Gothic Medium" w:hAnsi="Franklin Gothic Medium"/>
          <w:noProof/>
          <w:color w:val="3891A7"/>
          <w:lang w:val="sv-SE"/>
        </w:rPr>
        <w:t>Layout första sidan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a avsnitt 1: NÄR DU ÄR BORTA: FÖRBEREDELSER PÅ KONTORET"/>
      </w:tblPr>
      <w:tblGrid>
        <w:gridCol w:w="391"/>
        <w:gridCol w:w="8539"/>
      </w:tblGrid>
      <w:tr w:rsidR="00C35F72" w:rsidRPr="0006679C">
        <w:sdt>
          <w:sdtPr>
            <w:rPr>
              <w:noProof/>
              <w:lang w:val="sv-SE"/>
            </w:rPr>
            <w:id w:val="-3828693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:rsidR="00C35F72" w:rsidRPr="0006679C" w:rsidRDefault="00736A08">
                <w:pPr>
                  <w:pStyle w:val="Kryssruta"/>
                  <w:rPr>
                    <w:noProof/>
                    <w:lang w:val="sv-SE"/>
                  </w:rPr>
                </w:pPr>
                <w:r>
                  <w:rPr>
                    <w:rFonts w:ascii="MS Gothic" w:eastAsia="MS Gothic" w:hAnsi="MS Gothic" w:hint="eastAsia"/>
                    <w:noProof/>
                    <w:lang w:val="sv-SE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C35F72" w:rsidRPr="0006679C" w:rsidRDefault="00736A08">
            <w:pPr>
              <w:pStyle w:val="Lista"/>
              <w:rPr>
                <w:noProof/>
                <w:lang w:val="sv-SE"/>
              </w:rPr>
            </w:pPr>
            <w:r>
              <w:rPr>
                <w:rFonts w:ascii="Franklin Gothic Medium" w:hAnsi="Franklin Gothic Medium"/>
                <w:noProof/>
                <w:color w:val="27130E"/>
                <w:lang w:val="sv-SE"/>
              </w:rPr>
              <w:t>Navbar</w:t>
            </w:r>
          </w:p>
        </w:tc>
      </w:tr>
      <w:tr w:rsidR="00C35F72" w:rsidRPr="0006679C">
        <w:sdt>
          <w:sdtPr>
            <w:rPr>
              <w:noProof/>
              <w:lang w:val="sv-SE"/>
            </w:rPr>
            <w:id w:val="-14242569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:rsidR="00C35F72" w:rsidRPr="0006679C" w:rsidRDefault="00AD60F3">
                <w:pPr>
                  <w:pStyle w:val="Kryssruta"/>
                  <w:rPr>
                    <w:noProof/>
                    <w:lang w:val="sv-SE"/>
                  </w:rPr>
                </w:pPr>
                <w:r w:rsidRPr="0006679C">
                  <w:rPr>
                    <w:noProof/>
                    <w:color w:val="2A6C7D"/>
                    <w:lang w:val="sv-SE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C35F72" w:rsidRPr="0006679C" w:rsidRDefault="00736A08">
            <w:pPr>
              <w:pStyle w:val="Lista"/>
              <w:rPr>
                <w:noProof/>
                <w:lang w:val="sv-SE"/>
              </w:rPr>
            </w:pPr>
            <w:r>
              <w:rPr>
                <w:noProof/>
                <w:lang w:val="sv-SE"/>
              </w:rPr>
              <w:t>Header</w:t>
            </w:r>
          </w:p>
        </w:tc>
      </w:tr>
      <w:tr w:rsidR="00C35F72" w:rsidRPr="0006679C">
        <w:sdt>
          <w:sdtPr>
            <w:rPr>
              <w:noProof/>
              <w:lang w:val="sv-SE"/>
            </w:rPr>
            <w:id w:val="7823093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:rsidR="00C35F72" w:rsidRPr="0006679C" w:rsidRDefault="00AD60F3">
                <w:pPr>
                  <w:pStyle w:val="Kryssruta"/>
                  <w:rPr>
                    <w:noProof/>
                    <w:lang w:val="sv-SE"/>
                  </w:rPr>
                </w:pPr>
                <w:r w:rsidRPr="0006679C">
                  <w:rPr>
                    <w:noProof/>
                    <w:color w:val="2A6C7D"/>
                    <w:lang w:val="sv-SE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C35F72" w:rsidRPr="0006679C" w:rsidRDefault="00736A08">
            <w:pPr>
              <w:pStyle w:val="Lista"/>
              <w:rPr>
                <w:noProof/>
                <w:lang w:val="sv-SE"/>
              </w:rPr>
            </w:pPr>
            <w:r>
              <w:rPr>
                <w:rFonts w:ascii="Franklin Gothic Medium" w:hAnsi="Franklin Gothic Medium"/>
                <w:noProof/>
                <w:color w:val="27130E"/>
                <w:lang w:val="sv-SE"/>
              </w:rPr>
              <w:t xml:space="preserve">Body </w:t>
            </w:r>
          </w:p>
        </w:tc>
      </w:tr>
      <w:tr w:rsidR="00C35F72" w:rsidRPr="0006679C">
        <w:sdt>
          <w:sdtPr>
            <w:rPr>
              <w:noProof/>
              <w:lang w:val="sv-SE"/>
            </w:rPr>
            <w:id w:val="10048703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:rsidR="00C35F72" w:rsidRPr="0006679C" w:rsidRDefault="00AD60F3">
                <w:pPr>
                  <w:pStyle w:val="Kryssruta"/>
                  <w:rPr>
                    <w:noProof/>
                    <w:lang w:val="sv-SE"/>
                  </w:rPr>
                </w:pPr>
                <w:r w:rsidRPr="0006679C">
                  <w:rPr>
                    <w:noProof/>
                    <w:color w:val="2A6C7D"/>
                    <w:lang w:val="sv-SE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C35F72" w:rsidRPr="0006679C" w:rsidRDefault="00736A08">
            <w:pPr>
              <w:pStyle w:val="Lista"/>
              <w:rPr>
                <w:noProof/>
                <w:lang w:val="sv-SE"/>
              </w:rPr>
            </w:pPr>
            <w:r>
              <w:rPr>
                <w:rFonts w:ascii="Franklin Gothic Medium" w:hAnsi="Franklin Gothic Medium"/>
                <w:noProof/>
                <w:color w:val="27130E"/>
                <w:lang w:val="sv-SE"/>
              </w:rPr>
              <w:t>Footer</w:t>
            </w:r>
          </w:p>
        </w:tc>
      </w:tr>
      <w:tr w:rsidR="00C35F72" w:rsidRPr="0006679C">
        <w:sdt>
          <w:sdtPr>
            <w:rPr>
              <w:noProof/>
              <w:lang w:val="sv-SE"/>
            </w:rPr>
            <w:id w:val="-7071054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:rsidR="00C35F72" w:rsidRPr="0006679C" w:rsidRDefault="00AD60F3">
                <w:pPr>
                  <w:pStyle w:val="Kryssruta"/>
                  <w:rPr>
                    <w:noProof/>
                    <w:lang w:val="sv-SE"/>
                  </w:rPr>
                </w:pPr>
                <w:r w:rsidRPr="0006679C">
                  <w:rPr>
                    <w:noProof/>
                    <w:color w:val="2A6C7D"/>
                    <w:lang w:val="sv-SE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C35F72" w:rsidRPr="0006679C" w:rsidRDefault="00736A08" w:rsidP="00736A08">
            <w:pPr>
              <w:pStyle w:val="Lista"/>
              <w:rPr>
                <w:noProof/>
                <w:lang w:val="sv-SE"/>
              </w:rPr>
            </w:pPr>
            <w:r>
              <w:rPr>
                <w:noProof/>
                <w:lang w:val="sv-SE"/>
              </w:rPr>
              <w:t>HTML &amp; CSS Bootstrap?</w:t>
            </w:r>
          </w:p>
        </w:tc>
      </w:tr>
    </w:tbl>
    <w:p w:rsidR="00C35F72" w:rsidRPr="0006679C" w:rsidRDefault="00736A08" w:rsidP="00AD60F3">
      <w:pPr>
        <w:pStyle w:val="Rubrik1"/>
        <w:spacing w:before="360"/>
        <w:ind w:left="357" w:hanging="357"/>
        <w:jc w:val="both"/>
        <w:rPr>
          <w:noProof/>
          <w:lang w:val="sv-SE"/>
        </w:rPr>
      </w:pPr>
      <w:r>
        <w:rPr>
          <w:rFonts w:ascii="Franklin Gothic Medium" w:hAnsi="Franklin Gothic Medium"/>
          <w:noProof/>
          <w:color w:val="3891A7"/>
          <w:lang w:val="sv-SE"/>
        </w:rPr>
        <w:t>Lärare Login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a avsnitt 2: NÄR DU ÄR BORTA: FÖRBEREDELSER HEMMA"/>
      </w:tblPr>
      <w:tblGrid>
        <w:gridCol w:w="391"/>
        <w:gridCol w:w="8541"/>
      </w:tblGrid>
      <w:tr w:rsidR="00C35F72" w:rsidRPr="0006679C">
        <w:sdt>
          <w:sdtPr>
            <w:rPr>
              <w:noProof/>
              <w:lang w:val="sv-SE"/>
            </w:rPr>
            <w:id w:val="2776951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:rsidR="00C35F72" w:rsidRPr="0006679C" w:rsidRDefault="00AD60F3">
                <w:pPr>
                  <w:pStyle w:val="Kryssruta"/>
                  <w:rPr>
                    <w:noProof/>
                    <w:lang w:val="sv-SE"/>
                  </w:rPr>
                </w:pPr>
                <w:r w:rsidRPr="0006679C">
                  <w:rPr>
                    <w:rFonts w:ascii="MS Gothic" w:hAnsi="MS Gothic"/>
                    <w:noProof/>
                    <w:color w:val="2A6C7D"/>
                    <w:lang w:val="sv-SE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C35F72" w:rsidRPr="0006679C" w:rsidRDefault="00736A08">
            <w:pPr>
              <w:pStyle w:val="Lista"/>
              <w:rPr>
                <w:noProof/>
                <w:lang w:val="sv-SE"/>
              </w:rPr>
            </w:pPr>
            <w:r>
              <w:rPr>
                <w:noProof/>
                <w:lang w:val="sv-SE"/>
              </w:rPr>
              <w:t>Layout html &amp; CSS?</w:t>
            </w:r>
          </w:p>
        </w:tc>
      </w:tr>
      <w:tr w:rsidR="00C35F72" w:rsidRPr="0006679C">
        <w:sdt>
          <w:sdtPr>
            <w:rPr>
              <w:noProof/>
              <w:lang w:val="sv-SE"/>
            </w:rPr>
            <w:id w:val="-2116513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:rsidR="00C35F72" w:rsidRPr="0006679C" w:rsidRDefault="00AD60F3">
                <w:pPr>
                  <w:pStyle w:val="Kryssruta"/>
                  <w:rPr>
                    <w:noProof/>
                    <w:lang w:val="sv-SE"/>
                  </w:rPr>
                </w:pPr>
                <w:r w:rsidRPr="0006679C">
                  <w:rPr>
                    <w:noProof/>
                    <w:color w:val="2A6C7D"/>
                    <w:lang w:val="sv-SE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C35F72" w:rsidRPr="0006679C" w:rsidRDefault="00736A08">
            <w:pPr>
              <w:pStyle w:val="Lista"/>
              <w:rPr>
                <w:noProof/>
                <w:lang w:val="sv-SE"/>
              </w:rPr>
            </w:pPr>
            <w:r>
              <w:rPr>
                <w:noProof/>
                <w:lang w:val="sv-SE"/>
              </w:rPr>
              <w:t xml:space="preserve">Hämta data från en array of objects. </w:t>
            </w:r>
          </w:p>
        </w:tc>
      </w:tr>
      <w:tr w:rsidR="00C35F72" w:rsidRPr="0006679C">
        <w:sdt>
          <w:sdtPr>
            <w:rPr>
              <w:noProof/>
              <w:lang w:val="sv-SE"/>
            </w:rPr>
            <w:id w:val="-5984070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:rsidR="00C35F72" w:rsidRPr="0006679C" w:rsidRDefault="00AD60F3">
                <w:pPr>
                  <w:pStyle w:val="Kryssruta"/>
                  <w:rPr>
                    <w:noProof/>
                    <w:lang w:val="sv-SE"/>
                  </w:rPr>
                </w:pPr>
                <w:r w:rsidRPr="0006679C">
                  <w:rPr>
                    <w:noProof/>
                    <w:color w:val="2A6C7D"/>
                    <w:lang w:val="sv-SE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C35F72" w:rsidRPr="0006679C" w:rsidRDefault="00C35F72">
            <w:pPr>
              <w:pStyle w:val="Lista"/>
              <w:rPr>
                <w:noProof/>
                <w:lang w:val="sv-SE"/>
              </w:rPr>
            </w:pPr>
            <w:bookmarkStart w:id="0" w:name="_GoBack"/>
            <w:bookmarkEnd w:id="0"/>
          </w:p>
        </w:tc>
      </w:tr>
      <w:tr w:rsidR="005A0084" w:rsidRPr="0006679C">
        <w:trPr>
          <w:gridAfter w:val="1"/>
          <w:wAfter w:w="4781" w:type="pct"/>
        </w:trPr>
        <w:sdt>
          <w:sdtPr>
            <w:rPr>
              <w:noProof/>
              <w:lang w:val="sv-SE"/>
            </w:rPr>
            <w:id w:val="-17748582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:rsidR="005A0084" w:rsidRPr="0006679C" w:rsidRDefault="005A0084">
                <w:pPr>
                  <w:pStyle w:val="Kryssruta"/>
                  <w:rPr>
                    <w:noProof/>
                    <w:lang w:val="sv-SE"/>
                  </w:rPr>
                </w:pPr>
                <w:r w:rsidRPr="0006679C">
                  <w:rPr>
                    <w:noProof/>
                    <w:color w:val="2A6C7D"/>
                    <w:lang w:val="sv-SE"/>
                  </w:rPr>
                  <w:t>☐</w:t>
                </w:r>
              </w:p>
            </w:tc>
          </w:sdtContent>
        </w:sdt>
      </w:tr>
      <w:tr w:rsidR="005A0084" w:rsidRPr="0006679C">
        <w:trPr>
          <w:gridAfter w:val="1"/>
          <w:wAfter w:w="4781" w:type="pct"/>
        </w:trPr>
        <w:sdt>
          <w:sdtPr>
            <w:rPr>
              <w:noProof/>
              <w:lang w:val="sv-SE"/>
            </w:rPr>
            <w:id w:val="8574621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:rsidR="005A0084" w:rsidRPr="0006679C" w:rsidRDefault="005A0084">
                <w:pPr>
                  <w:pStyle w:val="Kryssruta"/>
                  <w:rPr>
                    <w:noProof/>
                    <w:lang w:val="sv-SE"/>
                  </w:rPr>
                </w:pPr>
                <w:r w:rsidRPr="0006679C">
                  <w:rPr>
                    <w:noProof/>
                    <w:color w:val="2A6C7D"/>
                    <w:lang w:val="sv-SE"/>
                  </w:rPr>
                  <w:t>☐</w:t>
                </w:r>
              </w:p>
            </w:tc>
          </w:sdtContent>
        </w:sdt>
      </w:tr>
      <w:sdt>
        <w:sdtPr>
          <w:rPr>
            <w:rFonts w:asciiTheme="minorHAnsi" w:eastAsiaTheme="minorEastAsia" w:hAnsiTheme="minorHAnsi" w:cstheme="minorBidi"/>
            <w:noProof/>
            <w:color w:val="27130E" w:themeColor="text2" w:themeShade="80"/>
            <w:sz w:val="18"/>
            <w:szCs w:val="18"/>
            <w:lang w:val="sv-SE"/>
          </w:rPr>
          <w:id w:val="2032227452"/>
          <w15:repeatingSection/>
        </w:sdtPr>
        <w:sdtContent>
          <w:sdt>
            <w:sdtPr>
              <w:rPr>
                <w:rFonts w:asciiTheme="minorHAnsi" w:eastAsiaTheme="minorEastAsia" w:hAnsiTheme="minorHAnsi" w:cstheme="minorBidi"/>
                <w:noProof/>
                <w:color w:val="27130E" w:themeColor="text2" w:themeShade="80"/>
                <w:sz w:val="18"/>
                <w:szCs w:val="18"/>
                <w:lang w:val="sv-SE"/>
              </w:rPr>
              <w:id w:val="1653785599"/>
              <w:placeholder>
                <w:docPart w:val="34E7566CED504D23B9BDD5BAAF42E7E0"/>
              </w:placeholder>
              <w15:repeatingSectionItem/>
            </w:sdtPr>
            <w:sdtContent>
              <w:tr w:rsidR="00C35F72" w:rsidRPr="0006679C">
                <w:sdt>
                  <w:sdtPr>
                    <w:rPr>
                      <w:rFonts w:asciiTheme="minorHAnsi" w:eastAsiaTheme="minorEastAsia" w:hAnsiTheme="minorHAnsi" w:cstheme="minorBidi"/>
                      <w:noProof/>
                      <w:color w:val="27130E" w:themeColor="text2" w:themeShade="80"/>
                      <w:sz w:val="18"/>
                      <w:szCs w:val="18"/>
                      <w:lang w:val="sv-SE"/>
                    </w:rPr>
                    <w:id w:val="595054897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:rsidR="00C35F72" w:rsidRPr="0006679C" w:rsidRDefault="00AD60F3">
                        <w:pPr>
                          <w:pStyle w:val="Kryssruta"/>
                          <w:rPr>
                            <w:noProof/>
                            <w:lang w:val="sv-SE"/>
                          </w:rPr>
                        </w:pPr>
                        <w:r w:rsidRPr="0006679C">
                          <w:rPr>
                            <w:noProof/>
                            <w:color w:val="2A6C7D"/>
                            <w:lang w:val="sv-SE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:rsidR="00C35F72" w:rsidRPr="0006679C" w:rsidRDefault="00C35F72">
                    <w:pPr>
                      <w:pStyle w:val="Lista"/>
                      <w:rPr>
                        <w:noProof/>
                        <w:lang w:val="sv-SE"/>
                      </w:rPr>
                    </w:pPr>
                  </w:p>
                </w:tc>
              </w:tr>
            </w:sdtContent>
          </w:sdt>
        </w:sdtContent>
      </w:sdt>
    </w:tbl>
    <w:p w:rsidR="00C35F72" w:rsidRPr="0006679C" w:rsidRDefault="00736A08" w:rsidP="00AD60F3">
      <w:pPr>
        <w:pStyle w:val="Rubrik1"/>
        <w:spacing w:before="360"/>
        <w:ind w:left="357" w:hanging="357"/>
        <w:rPr>
          <w:noProof/>
          <w:lang w:val="sv-SE"/>
        </w:rPr>
      </w:pPr>
      <w:r>
        <w:rPr>
          <w:rFonts w:ascii="Franklin Gothic Medium" w:hAnsi="Franklin Gothic Medium"/>
          <w:noProof/>
          <w:color w:val="3891A7"/>
          <w:lang w:val="sv-SE"/>
        </w:rPr>
        <w:t>Login för Studenter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a avsnitt 4: VAD SOM LÄMNAS MED FAMILJ OCH VÄNNER HEMMA"/>
      </w:tblPr>
      <w:tblGrid>
        <w:gridCol w:w="391"/>
        <w:gridCol w:w="8541"/>
      </w:tblGrid>
      <w:tr w:rsidR="00C35F72" w:rsidRPr="0006679C">
        <w:sdt>
          <w:sdtPr>
            <w:rPr>
              <w:noProof/>
              <w:lang w:val="sv-SE"/>
            </w:rPr>
            <w:id w:val="18782808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:rsidR="00C35F72" w:rsidRPr="0006679C" w:rsidRDefault="00AD60F3">
                <w:pPr>
                  <w:pStyle w:val="Kryssruta"/>
                  <w:rPr>
                    <w:noProof/>
                    <w:lang w:val="sv-SE"/>
                  </w:rPr>
                </w:pPr>
                <w:r w:rsidRPr="0006679C">
                  <w:rPr>
                    <w:rFonts w:ascii="MS Gothic" w:hAnsi="MS Gothic"/>
                    <w:noProof/>
                    <w:color w:val="2A6C7D"/>
                    <w:lang w:val="sv-SE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C35F72" w:rsidRDefault="00736A08">
            <w:pPr>
              <w:pStyle w:val="Lista"/>
              <w:rPr>
                <w:rFonts w:ascii="Franklin Gothic Medium" w:hAnsi="Franklin Gothic Medium"/>
                <w:noProof/>
                <w:color w:val="27130E"/>
                <w:lang w:val="sv-SE"/>
              </w:rPr>
            </w:pPr>
            <w:r>
              <w:rPr>
                <w:rFonts w:ascii="Franklin Gothic Medium" w:hAnsi="Franklin Gothic Medium"/>
                <w:noProof/>
                <w:color w:val="27130E"/>
                <w:lang w:val="sv-SE"/>
              </w:rPr>
              <w:t>Layout – Hämta från lärare layout</w:t>
            </w:r>
          </w:p>
          <w:p w:rsidR="005A0084" w:rsidRDefault="005A0084">
            <w:pPr>
              <w:pStyle w:val="Lista"/>
              <w:rPr>
                <w:rFonts w:ascii="Franklin Gothic Medium" w:hAnsi="Franklin Gothic Medium"/>
                <w:noProof/>
                <w:color w:val="27130E"/>
                <w:lang w:val="sv-SE"/>
              </w:rPr>
            </w:pPr>
          </w:p>
          <w:p w:rsidR="005A0084" w:rsidRDefault="005A0084">
            <w:pPr>
              <w:pStyle w:val="Lista"/>
              <w:rPr>
                <w:rFonts w:ascii="Franklin Gothic Medium" w:hAnsi="Franklin Gothic Medium"/>
                <w:noProof/>
                <w:color w:val="27130E"/>
                <w:lang w:val="sv-SE"/>
              </w:rPr>
            </w:pPr>
          </w:p>
          <w:p w:rsidR="005A0084" w:rsidRPr="0006679C" w:rsidRDefault="005A0084">
            <w:pPr>
              <w:pStyle w:val="Lista"/>
              <w:rPr>
                <w:noProof/>
                <w:lang w:val="sv-SE"/>
              </w:rPr>
            </w:pPr>
          </w:p>
        </w:tc>
      </w:tr>
    </w:tbl>
    <w:p w:rsidR="00C35F72" w:rsidRPr="0006679C" w:rsidRDefault="00C35F72">
      <w:pPr>
        <w:rPr>
          <w:noProof/>
          <w:lang w:val="sv-SE"/>
        </w:rPr>
      </w:pPr>
    </w:p>
    <w:sectPr w:rsidR="00C35F72" w:rsidRPr="0006679C">
      <w:footerReference w:type="default" r:id="rId8"/>
      <w:pgSz w:w="12240" w:h="15840"/>
      <w:pgMar w:top="1080" w:right="1080" w:bottom="720" w:left="22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084" w:rsidRDefault="005A0084">
      <w:pPr>
        <w:spacing w:before="0" w:line="240" w:lineRule="auto"/>
      </w:pPr>
      <w:r>
        <w:separator/>
      </w:r>
    </w:p>
  </w:endnote>
  <w:endnote w:type="continuationSeparator" w:id="0">
    <w:p w:rsidR="005A0084" w:rsidRDefault="005A00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084" w:rsidRDefault="005A0084">
    <w:pPr>
      <w:pStyle w:val="Sidfot"/>
    </w:pPr>
    <w:r>
      <w:rPr>
        <w:rFonts w:ascii="Franklin Gothic Medium" w:hAnsi="Franklin Gothic Medium"/>
        <w:color w:val="27130E"/>
      </w:rPr>
      <w:t xml:space="preserve">Sida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084" w:rsidRDefault="005A0084">
      <w:pPr>
        <w:spacing w:before="0" w:line="240" w:lineRule="auto"/>
      </w:pPr>
      <w:r>
        <w:separator/>
      </w:r>
    </w:p>
  </w:footnote>
  <w:footnote w:type="continuationSeparator" w:id="0">
    <w:p w:rsidR="005A0084" w:rsidRDefault="005A008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099CFD5E"/>
    <w:lvl w:ilvl="0" w:tplc="B34CED3A">
      <w:start w:val="1"/>
      <w:numFmt w:val="decimal"/>
      <w:pStyle w:val="Rubri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08"/>
    <w:rsid w:val="0006679C"/>
    <w:rsid w:val="001A4BD5"/>
    <w:rsid w:val="00253DBF"/>
    <w:rsid w:val="005A0084"/>
    <w:rsid w:val="00736A08"/>
    <w:rsid w:val="007A14E1"/>
    <w:rsid w:val="00AD60F3"/>
    <w:rsid w:val="00C35F72"/>
    <w:rsid w:val="00F1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C5506"/>
  <w15:chartTrackingRefBased/>
  <w15:docId w15:val="{A830F124-BC39-4C0D-9F4B-F26F04BD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Rubrik2">
    <w:name w:val="heading 2"/>
    <w:basedOn w:val="Normal"/>
    <w:next w:val="Normal"/>
    <w:link w:val="Rubrik2Ch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tavstnd">
    <w:name w:val="No Spacing"/>
    <w:uiPriority w:val="99"/>
    <w:qFormat/>
    <w:pPr>
      <w:spacing w:before="0" w:line="240" w:lineRule="auto"/>
    </w:pPr>
  </w:style>
  <w:style w:type="paragraph" w:styleId="Rubrik">
    <w:name w:val="Title"/>
    <w:basedOn w:val="Normal"/>
    <w:next w:val="Normal"/>
    <w:link w:val="Rubrik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Rubrik1Char">
    <w:name w:val="Rubrik 1 Char"/>
    <w:basedOn w:val="Standardstycketeckensnitt"/>
    <w:link w:val="Rubrik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a">
    <w:name w:val="List"/>
    <w:basedOn w:val="Normal"/>
    <w:uiPriority w:val="1"/>
    <w:unhideWhenUsed/>
    <w:qFormat/>
    <w:pPr>
      <w:ind w:right="720"/>
    </w:pPr>
  </w:style>
  <w:style w:type="paragraph" w:customStyle="1" w:styleId="Kryssruta">
    <w:name w:val="Kryssruta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SidfotChar">
    <w:name w:val="Sidfot Char"/>
    <w:basedOn w:val="Standardstycketeckensnitt"/>
    <w:link w:val="Sidfot"/>
    <w:uiPriority w:val="99"/>
    <w:rPr>
      <w:sz w:val="16"/>
    </w:rPr>
  </w:style>
  <w:style w:type="character" w:customStyle="1" w:styleId="Rubrik2Char">
    <w:name w:val="Rubrik 2 Char"/>
    <w:basedOn w:val="Standardstycketeckensnitt"/>
    <w:link w:val="Rubrik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dvision\AppData\Roaming\Microsoft\Templates\Resa%20&#8211;%20check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E7566CED504D23B9BDD5BAAF42E7E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C3DE9E2-1C0C-4FB4-A63B-07992F33B034}"/>
      </w:docPartPr>
      <w:docPartBody>
        <w:p w:rsidR="00000000" w:rsidRDefault="005F7D50">
          <w:pPr>
            <w:pStyle w:val="34E7566CED504D23B9BDD5BAAF42E7E0"/>
          </w:pPr>
          <w:r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34E7566CED504D23B9BDD5BAAF42E7E0">
    <w:name w:val="34E7566CED504D23B9BDD5BAAF42E7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Resa – checklista.dotx</Template>
  <TotalTime>127</TotalTime>
  <Pages>1</Pages>
  <Words>47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Birdvision</dc:creator>
  <cp:keywords/>
  <cp:lastModifiedBy>obed samuel</cp:lastModifiedBy>
  <cp:revision>2</cp:revision>
  <cp:lastPrinted>2012-07-31T23:37:00Z</cp:lastPrinted>
  <dcterms:created xsi:type="dcterms:W3CDTF">2018-03-14T09:55:00Z</dcterms:created>
  <dcterms:modified xsi:type="dcterms:W3CDTF">2018-03-14T12:04:00Z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